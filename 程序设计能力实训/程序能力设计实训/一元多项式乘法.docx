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//一元多项式乘法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readpoly(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*s,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*xishu)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(*s)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sign=1,a=0,i=0;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(*s==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s++;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(*s==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sign=-1;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s++;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(isdigit(*s))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a=a*10+*s-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s++;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(a==0)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a=1;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(*s!=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xishu[0]=a*sign;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s++;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(*s==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'^'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s++;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(isdigit(*s))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i=i*10+*s-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s++;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(i==0)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i=1;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xishu[i]=a*sign;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multiply(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*s1,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*s2,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*xishu)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xishu1[100]={0},xishu2[100]={0};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readpoly(s1,xishu1);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readpoly(s2,xishu2);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i=0;i&lt;50;i++)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j=0;j&lt;50;j++)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xishu[i+j]=xishu[i+j]+xishu1[i]*xishu2[j];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s1[101],s2[101];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8F8F8"/>
        </w:rPr>
        <w:t>"%s 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,s1,s2)!=EOF)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xishu[100]={0},out[100],n=0;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multiply(s1,s2,xishu);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i=0;i&lt;100;i++)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(xishu[i])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    out[n++]=xishu[i];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i=n-1;i&gt;=0;i--)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,out[i]);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(i&gt;0)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FFFFF"/>
        </w:rPr>
        <w:t>"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shd w:val="clear" w:fill="FFFFFF"/>
        </w:rPr>
        <w:t>} 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//多次函数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s[50];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check=0;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check=scanf(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(check!=EOF)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xy[41][41];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i, j ,k;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(i=0;i&lt;41;i++)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(j=0;j&lt;41;j++)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xy[i][j]=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'.'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(i=0;i&lt;41;i++)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xy[20][i]=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(j=0;j&lt;41;j++)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xy[j][20]=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'|'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xy[20][20]=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xy[0][20]=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'^'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xy[20][40]=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'&gt;'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len=strlen(s);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flag=1;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num=0,a3=0,a2=0,a1=0,a0=0;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(i=5;i&lt;len;i++)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(s[i]&gt;=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&amp;&amp;s[i]&lt;=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num=num*10+s[i]-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(s[i]==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flag=-1;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(s[i]==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'+'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flag=1;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(s[i]==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'x'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(num==0)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num=1;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(s[i+1]==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'^'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i+=2;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(s[i]==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a3=num*flag;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(s[i]==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a2=num*flag;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a1=num*flag;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num=0;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(num)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a0=num*flag;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(i=-20;i&lt;21;i++)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ans=i*i*i*a3+i*i*a2+i*a1+a0;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(ans&gt;-21&amp;&amp;ans&lt;21)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xy[20-ans][i+20]=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'*'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(i=0;i&lt;41;i++)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(j=0;j&lt;41;j++)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(j!=40)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"%c"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,xy[i][j]);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"%c\n"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,xy[i][j]);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check=(scanf(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,s));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(check!=EOF)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 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//编辑距离（简单DP）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#include&lt;bits/stdc++.h&gt;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  <w:shd w:val="clear" w:fill="FFFFFF"/>
        </w:rPr>
        <w:t>#define L 500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min3(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a,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b,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c)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mini=a&lt;b?a:b;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mini=mini&lt;c?mini:c;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mini;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solve()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A[L],B[L];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edit[L][L];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lena,lenb,i,j;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A[0] = B[0]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gets(A+1);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gets(B+1);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lena = strlen(A);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lenb = strlen(B);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edit[0][0]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(j=1;j&lt;lenb;j++) edit[0][j] = edit[0][j-1]+1;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(i=1;i&lt;lena;i++) edit[i][0] = edit[i-1][0]+1;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(i=1;i&lt;lena;i++)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(j=1;j&lt;lenb;j++){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edit[i][j] = min3(edit[i-1][j]+1,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edit[i][j-1]+1,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edit[i-1][j-1]+(A[i]==B[j]?0:1));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,edit[lena-1][lenb-1]);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cin&gt;&gt;T;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getchar();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i=0;i&lt;T;i++)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solve();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}  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170630"/>
    <w:multiLevelType w:val="multilevel"/>
    <w:tmpl w:val="DB1706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9C641EE"/>
    <w:multiLevelType w:val="multilevel"/>
    <w:tmpl w:val="19C641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47EC302"/>
    <w:multiLevelType w:val="multilevel"/>
    <w:tmpl w:val="547EC3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61EB7"/>
    <w:rsid w:val="2AE61EB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2018-06-22T12:19:00Z</dcterms:created>
  <dc:creator>空城旧事1383376188</dc:creator>
  <cp:lastModifiedBy>空城旧事1383376188</cp:lastModifiedBy>
  <dcterms:modified xsi:type="dcterms:W3CDTF">2018-06-22T12:23:36Z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